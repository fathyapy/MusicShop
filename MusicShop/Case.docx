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A0B4" w14:textId="058CBD89" w:rsidR="002F3265" w:rsidRDefault="002F3265" w:rsidP="002F3265">
      <w:pPr>
        <w:spacing w:line="360" w:lineRule="auto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Relasional</w:t>
      </w:r>
      <w:proofErr w:type="spellEnd"/>
    </w:p>
    <w:p w14:paraId="50BB0968" w14:textId="77777777" w:rsidR="00643F75" w:rsidRDefault="002F3265" w:rsidP="002F3265">
      <w:pPr>
        <w:spacing w:line="360" w:lineRule="auto"/>
        <w:rPr>
          <w:lang w:val="id-ID"/>
        </w:rPr>
      </w:pPr>
      <w:r>
        <w:rPr>
          <w:i/>
          <w:sz w:val="16"/>
          <w:szCs w:val="16"/>
        </w:rPr>
        <w:t>Relational Table</w:t>
      </w:r>
    </w:p>
    <w:p w14:paraId="4EBCC8A2" w14:textId="77777777" w:rsidR="00545C40" w:rsidRDefault="00545C40" w:rsidP="00545C40">
      <w:pPr>
        <w:jc w:val="center"/>
        <w:rPr>
          <w:b/>
          <w:u w:val="single"/>
        </w:rPr>
      </w:pPr>
      <w:r>
        <w:rPr>
          <w:b/>
          <w:u w:val="single"/>
        </w:rPr>
        <w:t>Music Store</w:t>
      </w:r>
    </w:p>
    <w:p w14:paraId="3B69D3EE" w14:textId="77777777" w:rsidR="00545C40" w:rsidRDefault="00545C40" w:rsidP="00545C40">
      <w:pPr>
        <w:jc w:val="center"/>
        <w:rPr>
          <w:b/>
          <w:u w:val="single"/>
        </w:rPr>
      </w:pPr>
    </w:p>
    <w:p w14:paraId="65F42C92" w14:textId="77777777" w:rsidR="00545C40" w:rsidRDefault="00545C40" w:rsidP="00545C40">
      <w:pPr>
        <w:jc w:val="center"/>
        <w:rPr>
          <w:b/>
          <w:u w:val="single"/>
        </w:rPr>
      </w:pPr>
    </w:p>
    <w:p w14:paraId="635ED872" w14:textId="70CD8EAC" w:rsidR="00545C40" w:rsidRDefault="00545C40" w:rsidP="00545C40">
      <w:pPr>
        <w:jc w:val="center"/>
        <w:rPr>
          <w:b/>
          <w:u w:val="single"/>
        </w:rPr>
      </w:pPr>
      <w:r>
        <w:rPr>
          <w:b/>
          <w:noProof/>
          <w:lang w:eastAsia="en-US"/>
        </w:rPr>
        <w:drawing>
          <wp:inline distT="0" distB="0" distL="0" distR="0" wp14:anchorId="0961701F" wp14:editId="7523930F">
            <wp:extent cx="5410200" cy="3562350"/>
            <wp:effectExtent l="0" t="0" r="0" b="0"/>
            <wp:docPr id="14" name="Picture 14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14:paraId="4D27BE57" w14:textId="77777777" w:rsidR="00615524" w:rsidRDefault="00545C40" w:rsidP="00545C40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/>
      </w:r>
    </w:p>
    <w:p w14:paraId="776F9A91" w14:textId="77777777" w:rsidR="00615524" w:rsidRDefault="00615524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4CB4C55B" w14:textId="08BDE10E" w:rsidR="00545C40" w:rsidRDefault="00545C40" w:rsidP="00545C40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E040D86" w14:textId="77777777" w:rsidR="00545C40" w:rsidRDefault="00545C40" w:rsidP="00545C40">
      <w:pPr>
        <w:rPr>
          <w:rFonts w:ascii="Arial" w:hAnsi="Arial" w:cs="Arial"/>
          <w:i/>
          <w:sz w:val="16"/>
          <w:lang w:val="id-ID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14:paraId="0C87A2E0" w14:textId="77777777" w:rsidR="00545C40" w:rsidRDefault="00545C40" w:rsidP="00545C40">
      <w:pPr>
        <w:rPr>
          <w:lang w:val="id-ID"/>
        </w:rPr>
      </w:pPr>
    </w:p>
    <w:p w14:paraId="4A803302" w14:textId="7567FCD4" w:rsidR="00545C40" w:rsidRDefault="00545C40" w:rsidP="00615524">
      <w:pPr>
        <w:pStyle w:val="ListParagraph"/>
        <w:numPr>
          <w:ilvl w:val="0"/>
          <w:numId w:val="20"/>
        </w:numPr>
        <w:spacing w:line="360" w:lineRule="auto"/>
        <w:ind w:left="360"/>
      </w:pPr>
      <w:r>
        <w:t xml:space="preserve">Create table named </w:t>
      </w:r>
      <w:r>
        <w:rPr>
          <w:b/>
        </w:rPr>
        <w:t>Customer</w:t>
      </w:r>
      <w:r>
        <w:t xml:space="preserve"> with the following description.</w:t>
      </w:r>
      <w:r>
        <w:br/>
        <w:t>(</w:t>
      </w:r>
      <w:r>
        <w:rPr>
          <w:b/>
        </w:rPr>
        <w:t>create</w:t>
      </w:r>
      <w:r>
        <w:t xml:space="preserve"> </w:t>
      </w:r>
      <w:r>
        <w:rPr>
          <w:b/>
        </w:rPr>
        <w:t>table</w:t>
      </w:r>
      <w:r>
        <w:t xml:space="preserve">, </w:t>
      </w:r>
      <w:r>
        <w:rPr>
          <w:b/>
        </w:rPr>
        <w:t>like</w:t>
      </w:r>
      <w:r>
        <w:t>)</w:t>
      </w:r>
    </w:p>
    <w:tbl>
      <w:tblPr>
        <w:tblpPr w:leftFromText="180" w:rightFromText="180" w:bottomFromText="200" w:vertAnchor="text" w:horzAnchor="margin" w:tblpX="468" w:tblpY="64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1510"/>
        <w:gridCol w:w="1070"/>
        <w:gridCol w:w="4822"/>
      </w:tblGrid>
      <w:tr w:rsidR="00545C40" w14:paraId="5240EAA8" w14:textId="77777777" w:rsidTr="00545C40">
        <w:trPr>
          <w:trHeight w:val="170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1A014" w14:textId="77777777" w:rsidR="00545C40" w:rsidRDefault="00545C4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6FCA1" w14:textId="77777777" w:rsidR="00545C40" w:rsidRDefault="00545C4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66C66" w14:textId="77777777" w:rsidR="00545C40" w:rsidRDefault="00545C40">
            <w:pPr>
              <w:spacing w:line="276" w:lineRule="auto"/>
              <w:jc w:val="center"/>
            </w:pPr>
            <w:r>
              <w:rPr>
                <w:b/>
              </w:rPr>
              <w:t>Length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82F0" w14:textId="77777777" w:rsidR="00545C40" w:rsidRDefault="00545C4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45C40" w14:paraId="28C18935" w14:textId="77777777" w:rsidTr="00545C4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1516" w14:textId="77777777" w:rsidR="00545C40" w:rsidRDefault="00545C40" w:rsidP="00615524">
            <w:pPr>
              <w:spacing w:line="360" w:lineRule="auto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AF9B" w14:textId="77777777" w:rsidR="00545C40" w:rsidRDefault="00545C40" w:rsidP="00615524">
            <w:pPr>
              <w:spacing w:line="360" w:lineRule="auto"/>
            </w:pPr>
            <w:r>
              <w:t>CHAR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9325" w14:textId="77777777" w:rsidR="00545C40" w:rsidRDefault="00545C40" w:rsidP="00615524">
            <w:pPr>
              <w:spacing w:line="360" w:lineRule="auto"/>
            </w:pPr>
            <w:r>
              <w:t>5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B102" w14:textId="77777777" w:rsidR="00545C40" w:rsidRDefault="00545C40" w:rsidP="00615524">
            <w:pPr>
              <w:spacing w:line="360" w:lineRule="auto"/>
            </w:pPr>
            <w:r>
              <w:t xml:space="preserve">Primary key and </w:t>
            </w:r>
            <w:proofErr w:type="spellStart"/>
            <w:r>
              <w:t>customerId</w:t>
            </w:r>
            <w:proofErr w:type="spellEnd"/>
            <w:r>
              <w:t xml:space="preserve"> must be started with ‘CS’ and followed by 3 digits of number.</w:t>
            </w:r>
          </w:p>
          <w:p w14:paraId="60DD66E7" w14:textId="77777777" w:rsidR="00545C40" w:rsidRDefault="00545C40" w:rsidP="00615524">
            <w:pPr>
              <w:spacing w:line="360" w:lineRule="auto"/>
            </w:pPr>
            <w:r>
              <w:t>Example: CS001</w:t>
            </w:r>
          </w:p>
        </w:tc>
      </w:tr>
      <w:tr w:rsidR="00545C40" w14:paraId="64FB474D" w14:textId="77777777" w:rsidTr="00545C4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6F34" w14:textId="77777777" w:rsidR="00545C40" w:rsidRDefault="00545C40" w:rsidP="00615524">
            <w:pPr>
              <w:spacing w:line="360" w:lineRule="auto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D32B" w14:textId="77777777" w:rsidR="00545C40" w:rsidRDefault="00545C40" w:rsidP="00615524">
            <w:pPr>
              <w:spacing w:line="360" w:lineRule="auto"/>
            </w:pPr>
            <w:r>
              <w:t>VARCHAR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D1B7" w14:textId="77777777" w:rsidR="00545C40" w:rsidRDefault="00545C40" w:rsidP="00615524">
            <w:pPr>
              <w:spacing w:line="360" w:lineRule="auto"/>
            </w:pPr>
            <w:r>
              <w:t>70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430E" w14:textId="77777777" w:rsidR="00545C40" w:rsidRDefault="00545C40" w:rsidP="00615524">
            <w:pPr>
              <w:spacing w:line="360" w:lineRule="auto"/>
            </w:pPr>
            <w:r>
              <w:t xml:space="preserve">Can’t be empty </w:t>
            </w:r>
            <w:proofErr w:type="gramStart"/>
            <w:r>
              <w:t xml:space="preserve">and  </w:t>
            </w:r>
            <w:proofErr w:type="spellStart"/>
            <w:r>
              <w:t>customerName</w:t>
            </w:r>
            <w:proofErr w:type="spellEnd"/>
            <w:proofErr w:type="gramEnd"/>
            <w:r>
              <w:t xml:space="preserve"> character length must be between 5 and 70</w:t>
            </w:r>
          </w:p>
        </w:tc>
      </w:tr>
      <w:tr w:rsidR="00545C40" w14:paraId="6A644BB0" w14:textId="77777777" w:rsidTr="00545C4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3F4C" w14:textId="77777777" w:rsidR="00545C40" w:rsidRDefault="00545C40" w:rsidP="00615524">
            <w:pPr>
              <w:spacing w:line="360" w:lineRule="auto"/>
            </w:pPr>
            <w:proofErr w:type="spellStart"/>
            <w:r>
              <w:t>customerDOB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16C8" w14:textId="77777777" w:rsidR="00545C40" w:rsidRDefault="00545C40" w:rsidP="00615524">
            <w:pPr>
              <w:spacing w:line="360" w:lineRule="auto"/>
            </w:pPr>
            <w:r>
              <w:t>DATE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DE22" w14:textId="77777777" w:rsidR="00545C40" w:rsidRDefault="00545C40" w:rsidP="00615524">
            <w:pPr>
              <w:spacing w:line="360" w:lineRule="auto"/>
            </w:pPr>
            <w:r>
              <w:t>-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9246" w14:textId="77777777" w:rsidR="00545C40" w:rsidRDefault="00545C40" w:rsidP="00615524">
            <w:pPr>
              <w:spacing w:line="360" w:lineRule="auto"/>
            </w:pPr>
            <w:r>
              <w:t>Can’t be empty.</w:t>
            </w:r>
          </w:p>
        </w:tc>
      </w:tr>
      <w:tr w:rsidR="00545C40" w14:paraId="429368D4" w14:textId="77777777" w:rsidTr="00545C4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8AFC" w14:textId="77777777" w:rsidR="00545C40" w:rsidRDefault="00545C40" w:rsidP="00615524">
            <w:pPr>
              <w:spacing w:line="360" w:lineRule="auto"/>
            </w:pPr>
            <w:proofErr w:type="spellStart"/>
            <w:r>
              <w:t>customerEmail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BC8A" w14:textId="77777777" w:rsidR="00545C40" w:rsidRDefault="00545C40" w:rsidP="00615524">
            <w:pPr>
              <w:spacing w:line="360" w:lineRule="auto"/>
            </w:pPr>
            <w:r>
              <w:t>VARCHAR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CF8E" w14:textId="77777777" w:rsidR="00545C40" w:rsidRDefault="00545C40" w:rsidP="00615524">
            <w:pPr>
              <w:spacing w:line="360" w:lineRule="auto"/>
            </w:pPr>
            <w:r>
              <w:t>254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30C3" w14:textId="77777777" w:rsidR="00545C40" w:rsidRDefault="00545C40" w:rsidP="00615524">
            <w:pPr>
              <w:spacing w:line="360" w:lineRule="auto"/>
            </w:pPr>
            <w:r>
              <w:t>Can’t be empty.</w:t>
            </w:r>
          </w:p>
        </w:tc>
      </w:tr>
      <w:tr w:rsidR="00545C40" w14:paraId="42578D5E" w14:textId="77777777" w:rsidTr="00545C4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6B80" w14:textId="77777777" w:rsidR="00545C40" w:rsidRDefault="00545C40" w:rsidP="00615524">
            <w:pPr>
              <w:spacing w:line="360" w:lineRule="auto"/>
            </w:pPr>
            <w:proofErr w:type="spellStart"/>
            <w:r>
              <w:t>customerPassword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E936" w14:textId="77777777" w:rsidR="00545C40" w:rsidRDefault="00545C40" w:rsidP="00615524">
            <w:pPr>
              <w:spacing w:line="360" w:lineRule="auto"/>
            </w:pPr>
            <w:r>
              <w:t>VARCHAR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A30B" w14:textId="77777777" w:rsidR="00545C40" w:rsidRDefault="00545C40" w:rsidP="00615524">
            <w:pPr>
              <w:spacing w:line="360" w:lineRule="auto"/>
            </w:pPr>
            <w:r>
              <w:t>128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C272" w14:textId="77777777" w:rsidR="00545C40" w:rsidRDefault="00545C40" w:rsidP="00615524">
            <w:pPr>
              <w:spacing w:line="360" w:lineRule="auto"/>
            </w:pPr>
            <w:r>
              <w:t>Can’t be empty.</w:t>
            </w:r>
          </w:p>
        </w:tc>
      </w:tr>
    </w:tbl>
    <w:p w14:paraId="623D8D35" w14:textId="39DE8997" w:rsidR="00545C40" w:rsidRDefault="00545C40" w:rsidP="00615524">
      <w:pPr>
        <w:pStyle w:val="ListParagraph"/>
        <w:numPr>
          <w:ilvl w:val="0"/>
          <w:numId w:val="20"/>
        </w:numPr>
        <w:spacing w:line="360" w:lineRule="auto"/>
        <w:ind w:left="360"/>
      </w:pPr>
      <w:r>
        <w:t xml:space="preserve">Add a new column on </w:t>
      </w:r>
      <w:r>
        <w:rPr>
          <w:b/>
        </w:rPr>
        <w:t>Staff</w:t>
      </w:r>
      <w:r>
        <w:t xml:space="preserve"> table named </w:t>
      </w:r>
      <w:proofErr w:type="spellStart"/>
      <w:r>
        <w:rPr>
          <w:b/>
        </w:rPr>
        <w:t>staffAddress</w:t>
      </w:r>
      <w:proofErr w:type="spellEnd"/>
      <w:r>
        <w:t xml:space="preserve"> with varchar (255) data type. Then add constraint to make sure that the staff’s email ends with ‘@musicstr.com’.</w:t>
      </w:r>
      <w:r>
        <w:br/>
        <w:t>(</w:t>
      </w:r>
      <w:r>
        <w:rPr>
          <w:b/>
        </w:rPr>
        <w:t>alter</w:t>
      </w:r>
      <w:r>
        <w:t xml:space="preserve"> </w:t>
      </w:r>
      <w:r>
        <w:rPr>
          <w:b/>
        </w:rPr>
        <w:t>table</w:t>
      </w:r>
      <w:r>
        <w:t xml:space="preserve">, </w:t>
      </w:r>
      <w:r>
        <w:rPr>
          <w:b/>
        </w:rPr>
        <w:t>add</w:t>
      </w:r>
      <w:r>
        <w:t xml:space="preserve">, </w:t>
      </w:r>
      <w:r>
        <w:rPr>
          <w:b/>
        </w:rPr>
        <w:t>add</w:t>
      </w:r>
      <w:r>
        <w:t xml:space="preserve"> </w:t>
      </w:r>
      <w:r>
        <w:rPr>
          <w:b/>
        </w:rPr>
        <w:t>constraint</w:t>
      </w:r>
      <w:r>
        <w:t xml:space="preserve">, </w:t>
      </w:r>
      <w:r>
        <w:rPr>
          <w:b/>
        </w:rPr>
        <w:t>like</w:t>
      </w:r>
      <w:r>
        <w:t>)</w:t>
      </w:r>
      <w:r>
        <w:br/>
      </w:r>
      <w:r>
        <w:rPr>
          <w:noProof/>
        </w:rPr>
        <w:drawing>
          <wp:inline distT="0" distB="0" distL="0" distR="0" wp14:anchorId="7A16FE05" wp14:editId="1C62B735">
            <wp:extent cx="4791075" cy="10858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F139A" w14:textId="12D4D4BD" w:rsidR="00545C40" w:rsidRDefault="00545C40" w:rsidP="00615524">
      <w:pPr>
        <w:pStyle w:val="ListParagraph"/>
        <w:numPr>
          <w:ilvl w:val="0"/>
          <w:numId w:val="20"/>
        </w:numPr>
        <w:spacing w:line="360" w:lineRule="auto"/>
        <w:ind w:left="360"/>
      </w:pPr>
      <w:r>
        <w:t xml:space="preserve">Insert the following data into </w:t>
      </w:r>
      <w:r>
        <w:rPr>
          <w:b/>
        </w:rPr>
        <w:t>Artist</w:t>
      </w:r>
      <w:r>
        <w:t xml:space="preserve"> table.</w:t>
      </w:r>
      <w:r>
        <w:br/>
        <w:t>(</w:t>
      </w:r>
      <w:r>
        <w:rPr>
          <w:b/>
        </w:rPr>
        <w:t>insert</w:t>
      </w:r>
      <w:r>
        <w:t>)</w:t>
      </w:r>
      <w:r>
        <w:br/>
      </w:r>
      <w:r>
        <w:rPr>
          <w:noProof/>
        </w:rPr>
        <w:drawing>
          <wp:inline distT="0" distB="0" distL="0" distR="0" wp14:anchorId="5F1BFED3" wp14:editId="099B154E">
            <wp:extent cx="19240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7740" w:type="dxa"/>
        <w:tblInd w:w="468" w:type="dxa"/>
        <w:tblLook w:val="04A0" w:firstRow="1" w:lastRow="0" w:firstColumn="1" w:lastColumn="0" w:noHBand="0" w:noVBand="1"/>
      </w:tblPr>
      <w:tblGrid>
        <w:gridCol w:w="1350"/>
        <w:gridCol w:w="1800"/>
        <w:gridCol w:w="2430"/>
        <w:gridCol w:w="2160"/>
      </w:tblGrid>
      <w:tr w:rsidR="00545C40" w14:paraId="40A0C90F" w14:textId="77777777" w:rsidTr="00545C4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E39F" w14:textId="77777777" w:rsidR="00545C40" w:rsidRDefault="00545C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1B29" w14:textId="77777777" w:rsidR="00545C40" w:rsidRDefault="00545C4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C9E9" w14:textId="77777777" w:rsidR="00545C40" w:rsidRDefault="00545C40">
            <w:pPr>
              <w:jc w:val="center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DD91" w14:textId="77777777" w:rsidR="00545C40" w:rsidRDefault="00545C40">
            <w:pPr>
              <w:jc w:val="center"/>
              <w:rPr>
                <w:b/>
              </w:rPr>
            </w:pPr>
            <w:r>
              <w:rPr>
                <w:b/>
              </w:rPr>
              <w:t>Website</w:t>
            </w:r>
          </w:p>
        </w:tc>
      </w:tr>
      <w:tr w:rsidR="00545C40" w14:paraId="33A09EC0" w14:textId="77777777" w:rsidTr="00545C4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25EE" w14:textId="77777777" w:rsidR="00545C40" w:rsidRDefault="00545C40">
            <w:pPr>
              <w:pStyle w:val="ListParagraph"/>
              <w:ind w:left="0"/>
              <w:jc w:val="center"/>
            </w:pPr>
            <w:r>
              <w:t>AR011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015E" w14:textId="77777777" w:rsidR="00545C40" w:rsidRDefault="00545C40">
            <w:pPr>
              <w:jc w:val="center"/>
            </w:pPr>
            <w:r>
              <w:t>Bruno Mars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27D4" w14:textId="77777777" w:rsidR="00545C40" w:rsidRDefault="00545C40">
            <w:pPr>
              <w:jc w:val="center"/>
            </w:pPr>
            <w:r>
              <w:t>08 October 1985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97BA" w14:textId="77777777" w:rsidR="00545C40" w:rsidRDefault="00545C40">
            <w:pPr>
              <w:jc w:val="center"/>
            </w:pPr>
            <w:r>
              <w:t>brunomars.com</w:t>
            </w:r>
          </w:p>
        </w:tc>
      </w:tr>
    </w:tbl>
    <w:p w14:paraId="26AC64AE" w14:textId="77777777" w:rsidR="00615524" w:rsidRDefault="00615524" w:rsidP="00545C40">
      <w:pPr>
        <w:pStyle w:val="ListParagraph"/>
        <w:ind w:left="360"/>
      </w:pPr>
    </w:p>
    <w:p w14:paraId="7C44FBC6" w14:textId="77777777" w:rsidR="00615524" w:rsidRDefault="00615524">
      <w:pPr>
        <w:spacing w:after="200" w:line="276" w:lineRule="auto"/>
        <w:rPr>
          <w:lang w:eastAsia="en-US"/>
        </w:rPr>
      </w:pPr>
      <w:r>
        <w:br w:type="page"/>
      </w:r>
    </w:p>
    <w:p w14:paraId="25C6AD3B" w14:textId="671F11F3" w:rsidR="00545C40" w:rsidRDefault="00545C40" w:rsidP="00615524">
      <w:pPr>
        <w:pStyle w:val="ListParagraph"/>
        <w:numPr>
          <w:ilvl w:val="0"/>
          <w:numId w:val="20"/>
        </w:numPr>
        <w:spacing w:line="360" w:lineRule="auto"/>
        <w:ind w:left="360"/>
      </w:pPr>
      <w:r>
        <w:lastRenderedPageBreak/>
        <w:t xml:space="preserve">Display Name (obtained from </w:t>
      </w:r>
      <w:proofErr w:type="spellStart"/>
      <w:r>
        <w:t>albumName</w:t>
      </w:r>
      <w:proofErr w:type="spellEnd"/>
      <w:r>
        <w:t xml:space="preserve"> in uppercase format) and Price for every album which price is greater than 180000.</w:t>
      </w:r>
      <w:r>
        <w:br/>
        <w:t>(</w:t>
      </w:r>
      <w:r>
        <w:rPr>
          <w:b/>
        </w:rPr>
        <w:t>upper</w:t>
      </w:r>
      <w:r>
        <w:t>)</w:t>
      </w:r>
      <w:r>
        <w:br/>
      </w:r>
      <w:r>
        <w:rPr>
          <w:noProof/>
        </w:rPr>
        <w:drawing>
          <wp:inline distT="0" distB="0" distL="0" distR="0" wp14:anchorId="500BCBFA" wp14:editId="2AA8AFDE">
            <wp:extent cx="1943100" cy="7239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065A2" w14:textId="19DDAABB" w:rsidR="00545C40" w:rsidRDefault="00545C40" w:rsidP="00615524">
      <w:pPr>
        <w:pStyle w:val="ListParagraph"/>
        <w:numPr>
          <w:ilvl w:val="0"/>
          <w:numId w:val="20"/>
        </w:numPr>
        <w:spacing w:line="360" w:lineRule="auto"/>
        <w:ind w:left="360"/>
      </w:pPr>
      <w:r>
        <w:t xml:space="preserve">Update data on </w:t>
      </w:r>
      <w:r>
        <w:rPr>
          <w:b/>
        </w:rPr>
        <w:t>Album</w:t>
      </w:r>
      <w:r>
        <w:t xml:space="preserve"> table to increase price by 8000 for every album whose artist was born on 1988.</w:t>
      </w:r>
      <w:r>
        <w:br/>
        <w:t>(</w:t>
      </w:r>
      <w:r>
        <w:rPr>
          <w:b/>
        </w:rPr>
        <w:t>update</w:t>
      </w:r>
      <w:r>
        <w:t xml:space="preserve">, </w:t>
      </w:r>
      <w:r>
        <w:rPr>
          <w:b/>
        </w:rPr>
        <w:t>year</w:t>
      </w:r>
      <w:r>
        <w:t>)</w:t>
      </w:r>
      <w:r>
        <w:br/>
      </w:r>
      <w:r>
        <w:rPr>
          <w:b/>
        </w:rPr>
        <w:t>Before</w:t>
      </w:r>
      <w:r>
        <w:t xml:space="preserve"> update:</w:t>
      </w:r>
      <w:r>
        <w:br/>
      </w:r>
      <w:r>
        <w:rPr>
          <w:noProof/>
        </w:rPr>
        <w:drawing>
          <wp:inline distT="0" distB="0" distL="0" distR="0" wp14:anchorId="6F9D222A" wp14:editId="50BC1360">
            <wp:extent cx="3400425" cy="19907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After</w:t>
      </w:r>
      <w:r>
        <w:t xml:space="preserve"> update:</w:t>
      </w:r>
      <w:r>
        <w:br/>
      </w:r>
      <w:r>
        <w:rPr>
          <w:noProof/>
        </w:rPr>
        <w:drawing>
          <wp:inline distT="0" distB="0" distL="0" distR="0" wp14:anchorId="7A34981F" wp14:editId="6A7E8B73">
            <wp:extent cx="3400425" cy="19907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DC03" w14:textId="36BBD41C" w:rsidR="009E6CEF" w:rsidRDefault="009E6CEF" w:rsidP="009134E7">
      <w:pPr>
        <w:spacing w:line="360" w:lineRule="auto"/>
        <w:jc w:val="center"/>
      </w:pPr>
    </w:p>
    <w:sectPr w:rsidR="009E6CEF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4E0F" w14:textId="77777777" w:rsidR="00F62113" w:rsidRDefault="00F62113" w:rsidP="00273E4A">
      <w:r>
        <w:separator/>
      </w:r>
    </w:p>
  </w:endnote>
  <w:endnote w:type="continuationSeparator" w:id="0">
    <w:p w14:paraId="67AAEEB6" w14:textId="77777777" w:rsidR="00F62113" w:rsidRDefault="00F6211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5BF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98AF2B6" wp14:editId="428E07C9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DE727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5CAB54D7" w14:textId="77777777" w:rsidR="005B66A9" w:rsidRPr="00C174E2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174E2">
      <w:rPr>
        <w:sz w:val="22"/>
        <w:szCs w:val="22"/>
      </w:rPr>
      <w:t>Page</w:t>
    </w:r>
    <w:r w:rsidRPr="00C174E2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C174E2">
          <w:rPr>
            <w:sz w:val="22"/>
            <w:szCs w:val="22"/>
            <w:lang w:val="id-ID"/>
          </w:rPr>
          <w:fldChar w:fldCharType="begin"/>
        </w:r>
        <w:r w:rsidR="005B66A9" w:rsidRPr="00C174E2">
          <w:rPr>
            <w:sz w:val="22"/>
            <w:szCs w:val="22"/>
            <w:lang w:val="id-ID"/>
          </w:rPr>
          <w:instrText xml:space="preserve"> PAGE </w:instrText>
        </w:r>
        <w:r w:rsidR="00151847" w:rsidRPr="00C174E2">
          <w:rPr>
            <w:sz w:val="22"/>
            <w:szCs w:val="22"/>
            <w:lang w:val="id-ID"/>
          </w:rPr>
          <w:fldChar w:fldCharType="separate"/>
        </w:r>
        <w:r w:rsidR="001B330E">
          <w:rPr>
            <w:noProof/>
            <w:sz w:val="22"/>
            <w:szCs w:val="22"/>
            <w:lang w:val="id-ID"/>
          </w:rPr>
          <w:t>1</w:t>
        </w:r>
        <w:r w:rsidR="00151847" w:rsidRPr="00C174E2">
          <w:rPr>
            <w:sz w:val="22"/>
            <w:szCs w:val="22"/>
            <w:lang w:val="id-ID"/>
          </w:rPr>
          <w:fldChar w:fldCharType="end"/>
        </w:r>
        <w:r w:rsidR="005B66A9" w:rsidRPr="00C174E2">
          <w:rPr>
            <w:sz w:val="22"/>
            <w:szCs w:val="22"/>
            <w:lang w:val="id-ID"/>
          </w:rPr>
          <w:t xml:space="preserve"> of </w:t>
        </w:r>
        <w:r w:rsidR="00151847" w:rsidRPr="00C174E2">
          <w:rPr>
            <w:sz w:val="22"/>
            <w:szCs w:val="22"/>
            <w:lang w:val="id-ID"/>
          </w:rPr>
          <w:fldChar w:fldCharType="begin"/>
        </w:r>
        <w:r w:rsidR="005B66A9" w:rsidRPr="00C174E2">
          <w:rPr>
            <w:sz w:val="22"/>
            <w:szCs w:val="22"/>
            <w:lang w:val="id-ID"/>
          </w:rPr>
          <w:instrText xml:space="preserve"> NUMPAGES  </w:instrText>
        </w:r>
        <w:r w:rsidR="00151847" w:rsidRPr="00C174E2">
          <w:rPr>
            <w:sz w:val="22"/>
            <w:szCs w:val="22"/>
            <w:lang w:val="id-ID"/>
          </w:rPr>
          <w:fldChar w:fldCharType="separate"/>
        </w:r>
        <w:r w:rsidR="001B330E">
          <w:rPr>
            <w:noProof/>
            <w:sz w:val="22"/>
            <w:szCs w:val="22"/>
            <w:lang w:val="id-ID"/>
          </w:rPr>
          <w:t>3</w:t>
        </w:r>
        <w:r w:rsidR="00151847" w:rsidRPr="00C174E2">
          <w:rPr>
            <w:sz w:val="22"/>
            <w:szCs w:val="22"/>
            <w:lang w:val="id-ID"/>
          </w:rPr>
          <w:fldChar w:fldCharType="end"/>
        </w:r>
      </w:sdtContent>
    </w:sdt>
  </w:p>
  <w:p w14:paraId="33E2949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F2A1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DCD716D" wp14:editId="2D854069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44597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1189C9B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E0CCA18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BB1FFA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04FA" w14:textId="77777777" w:rsidR="00F62113" w:rsidRDefault="00F62113" w:rsidP="00273E4A">
      <w:r>
        <w:separator/>
      </w:r>
    </w:p>
  </w:footnote>
  <w:footnote w:type="continuationSeparator" w:id="0">
    <w:p w14:paraId="7FABF9D3" w14:textId="77777777" w:rsidR="00F62113" w:rsidRDefault="00F6211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25E0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2EBC031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A7FDA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5A3"/>
    <w:multiLevelType w:val="hybridMultilevel"/>
    <w:tmpl w:val="CFBC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106"/>
    <w:multiLevelType w:val="hybridMultilevel"/>
    <w:tmpl w:val="1474FC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2477F6"/>
    <w:multiLevelType w:val="hybridMultilevel"/>
    <w:tmpl w:val="37146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B8211B"/>
    <w:multiLevelType w:val="hybridMultilevel"/>
    <w:tmpl w:val="9958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DA4C5B"/>
    <w:multiLevelType w:val="hybridMultilevel"/>
    <w:tmpl w:val="E218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68186">
    <w:abstractNumId w:val="2"/>
  </w:num>
  <w:num w:numId="2" w16cid:durableId="212891649">
    <w:abstractNumId w:val="7"/>
  </w:num>
  <w:num w:numId="3" w16cid:durableId="638654161">
    <w:abstractNumId w:val="11"/>
  </w:num>
  <w:num w:numId="4" w16cid:durableId="580140330">
    <w:abstractNumId w:val="8"/>
  </w:num>
  <w:num w:numId="5" w16cid:durableId="1666857521">
    <w:abstractNumId w:val="13"/>
  </w:num>
  <w:num w:numId="6" w16cid:durableId="328409627">
    <w:abstractNumId w:val="10"/>
  </w:num>
  <w:num w:numId="7" w16cid:durableId="666174691">
    <w:abstractNumId w:val="14"/>
  </w:num>
  <w:num w:numId="8" w16cid:durableId="1555198092">
    <w:abstractNumId w:val="1"/>
  </w:num>
  <w:num w:numId="9" w16cid:durableId="440422000">
    <w:abstractNumId w:val="4"/>
  </w:num>
  <w:num w:numId="10" w16cid:durableId="14252999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3966748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4282076">
    <w:abstractNumId w:val="12"/>
  </w:num>
  <w:num w:numId="13" w16cid:durableId="776097473">
    <w:abstractNumId w:val="6"/>
  </w:num>
  <w:num w:numId="14" w16cid:durableId="1666546557">
    <w:abstractNumId w:val="5"/>
  </w:num>
  <w:num w:numId="15" w16cid:durableId="1230263144">
    <w:abstractNumId w:val="9"/>
  </w:num>
  <w:num w:numId="16" w16cid:durableId="644164298">
    <w:abstractNumId w:val="3"/>
  </w:num>
  <w:num w:numId="17" w16cid:durableId="16671745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812310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966461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8622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7DB"/>
    <w:rsid w:val="000111E0"/>
    <w:rsid w:val="00020F10"/>
    <w:rsid w:val="00022ECB"/>
    <w:rsid w:val="00031729"/>
    <w:rsid w:val="00051154"/>
    <w:rsid w:val="0005387B"/>
    <w:rsid w:val="00071F66"/>
    <w:rsid w:val="00072DE7"/>
    <w:rsid w:val="000732DF"/>
    <w:rsid w:val="000771F8"/>
    <w:rsid w:val="000A0C90"/>
    <w:rsid w:val="000A23D8"/>
    <w:rsid w:val="000A3F41"/>
    <w:rsid w:val="000B69D0"/>
    <w:rsid w:val="000C0E73"/>
    <w:rsid w:val="000C3015"/>
    <w:rsid w:val="000D7B24"/>
    <w:rsid w:val="000F057A"/>
    <w:rsid w:val="000F1EBF"/>
    <w:rsid w:val="000F3EB6"/>
    <w:rsid w:val="000F7CFC"/>
    <w:rsid w:val="000F7FC6"/>
    <w:rsid w:val="0010793F"/>
    <w:rsid w:val="00111521"/>
    <w:rsid w:val="001128D4"/>
    <w:rsid w:val="00122BC2"/>
    <w:rsid w:val="00126822"/>
    <w:rsid w:val="00131DAA"/>
    <w:rsid w:val="00145C2E"/>
    <w:rsid w:val="001468A1"/>
    <w:rsid w:val="00150E94"/>
    <w:rsid w:val="00151847"/>
    <w:rsid w:val="0015698F"/>
    <w:rsid w:val="001604C5"/>
    <w:rsid w:val="00162971"/>
    <w:rsid w:val="00175CD5"/>
    <w:rsid w:val="0017771C"/>
    <w:rsid w:val="00183F26"/>
    <w:rsid w:val="0018559D"/>
    <w:rsid w:val="001874F6"/>
    <w:rsid w:val="00190665"/>
    <w:rsid w:val="00191B6B"/>
    <w:rsid w:val="001955A6"/>
    <w:rsid w:val="001A300E"/>
    <w:rsid w:val="001A3829"/>
    <w:rsid w:val="001B0F45"/>
    <w:rsid w:val="001B10FE"/>
    <w:rsid w:val="001B330E"/>
    <w:rsid w:val="001B3A2E"/>
    <w:rsid w:val="001D2221"/>
    <w:rsid w:val="001D4810"/>
    <w:rsid w:val="001E369B"/>
    <w:rsid w:val="001E4042"/>
    <w:rsid w:val="001E5DF7"/>
    <w:rsid w:val="001E637E"/>
    <w:rsid w:val="001E6BB1"/>
    <w:rsid w:val="001E7ABE"/>
    <w:rsid w:val="001F64B6"/>
    <w:rsid w:val="001F7AFA"/>
    <w:rsid w:val="00204352"/>
    <w:rsid w:val="00205160"/>
    <w:rsid w:val="002234EC"/>
    <w:rsid w:val="00224780"/>
    <w:rsid w:val="00235C36"/>
    <w:rsid w:val="0023745D"/>
    <w:rsid w:val="002376FA"/>
    <w:rsid w:val="00273E4A"/>
    <w:rsid w:val="00281799"/>
    <w:rsid w:val="00281F7D"/>
    <w:rsid w:val="00283F2E"/>
    <w:rsid w:val="002841B3"/>
    <w:rsid w:val="00291D6B"/>
    <w:rsid w:val="002953DA"/>
    <w:rsid w:val="002956DC"/>
    <w:rsid w:val="00296DA6"/>
    <w:rsid w:val="002A07C0"/>
    <w:rsid w:val="002A0DC3"/>
    <w:rsid w:val="002A138B"/>
    <w:rsid w:val="002A66E0"/>
    <w:rsid w:val="002B00F2"/>
    <w:rsid w:val="002B5ADF"/>
    <w:rsid w:val="002B7CDD"/>
    <w:rsid w:val="002C3AC5"/>
    <w:rsid w:val="002C7FC0"/>
    <w:rsid w:val="002D1472"/>
    <w:rsid w:val="002D3CA6"/>
    <w:rsid w:val="002D7F31"/>
    <w:rsid w:val="002E3324"/>
    <w:rsid w:val="002F0BF3"/>
    <w:rsid w:val="002F3265"/>
    <w:rsid w:val="003002A2"/>
    <w:rsid w:val="00305136"/>
    <w:rsid w:val="003054E4"/>
    <w:rsid w:val="00320C87"/>
    <w:rsid w:val="00321362"/>
    <w:rsid w:val="00323347"/>
    <w:rsid w:val="003345E4"/>
    <w:rsid w:val="00341C40"/>
    <w:rsid w:val="003432E6"/>
    <w:rsid w:val="003439D3"/>
    <w:rsid w:val="00344200"/>
    <w:rsid w:val="00351117"/>
    <w:rsid w:val="0036420F"/>
    <w:rsid w:val="003658BF"/>
    <w:rsid w:val="0036669F"/>
    <w:rsid w:val="00366844"/>
    <w:rsid w:val="00366BEC"/>
    <w:rsid w:val="00366E9C"/>
    <w:rsid w:val="00370885"/>
    <w:rsid w:val="0037553B"/>
    <w:rsid w:val="0038376D"/>
    <w:rsid w:val="00384C7B"/>
    <w:rsid w:val="00387D06"/>
    <w:rsid w:val="0039514D"/>
    <w:rsid w:val="003A1788"/>
    <w:rsid w:val="003B1D05"/>
    <w:rsid w:val="003B27CC"/>
    <w:rsid w:val="003B5F77"/>
    <w:rsid w:val="003C061C"/>
    <w:rsid w:val="003C0A29"/>
    <w:rsid w:val="003C0F40"/>
    <w:rsid w:val="003C1CE6"/>
    <w:rsid w:val="003C5439"/>
    <w:rsid w:val="003D5C4F"/>
    <w:rsid w:val="003D7084"/>
    <w:rsid w:val="003E0409"/>
    <w:rsid w:val="003E49B7"/>
    <w:rsid w:val="003E5A45"/>
    <w:rsid w:val="003F56CA"/>
    <w:rsid w:val="003F71D2"/>
    <w:rsid w:val="00402F35"/>
    <w:rsid w:val="004074A1"/>
    <w:rsid w:val="00407E1D"/>
    <w:rsid w:val="00407E56"/>
    <w:rsid w:val="0041794C"/>
    <w:rsid w:val="00420AFF"/>
    <w:rsid w:val="00422134"/>
    <w:rsid w:val="00434FFC"/>
    <w:rsid w:val="00442ED3"/>
    <w:rsid w:val="00444D49"/>
    <w:rsid w:val="00446550"/>
    <w:rsid w:val="00446D31"/>
    <w:rsid w:val="004509A3"/>
    <w:rsid w:val="0045325D"/>
    <w:rsid w:val="004564E4"/>
    <w:rsid w:val="004633AF"/>
    <w:rsid w:val="0046440B"/>
    <w:rsid w:val="00470964"/>
    <w:rsid w:val="004716A8"/>
    <w:rsid w:val="004726C6"/>
    <w:rsid w:val="00484B97"/>
    <w:rsid w:val="00494E4C"/>
    <w:rsid w:val="004A6F1F"/>
    <w:rsid w:val="004B47B5"/>
    <w:rsid w:val="004B6AFE"/>
    <w:rsid w:val="004B6B1D"/>
    <w:rsid w:val="004C0F0C"/>
    <w:rsid w:val="004D176C"/>
    <w:rsid w:val="004D29F8"/>
    <w:rsid w:val="004D4790"/>
    <w:rsid w:val="004D6998"/>
    <w:rsid w:val="004D76E0"/>
    <w:rsid w:val="004D7BCD"/>
    <w:rsid w:val="004E2CE9"/>
    <w:rsid w:val="004E7352"/>
    <w:rsid w:val="00500036"/>
    <w:rsid w:val="00506A09"/>
    <w:rsid w:val="00520E03"/>
    <w:rsid w:val="00530455"/>
    <w:rsid w:val="005314B7"/>
    <w:rsid w:val="00535DA7"/>
    <w:rsid w:val="00537A3D"/>
    <w:rsid w:val="005447D7"/>
    <w:rsid w:val="00545C40"/>
    <w:rsid w:val="00551237"/>
    <w:rsid w:val="00552BCD"/>
    <w:rsid w:val="0055410B"/>
    <w:rsid w:val="00556E41"/>
    <w:rsid w:val="00571B72"/>
    <w:rsid w:val="0057538C"/>
    <w:rsid w:val="0057598D"/>
    <w:rsid w:val="00582417"/>
    <w:rsid w:val="00582E4C"/>
    <w:rsid w:val="00590781"/>
    <w:rsid w:val="0059125E"/>
    <w:rsid w:val="005A072D"/>
    <w:rsid w:val="005A32DD"/>
    <w:rsid w:val="005A39E6"/>
    <w:rsid w:val="005A678B"/>
    <w:rsid w:val="005B07D4"/>
    <w:rsid w:val="005B2885"/>
    <w:rsid w:val="005B3392"/>
    <w:rsid w:val="005B66A9"/>
    <w:rsid w:val="005C0F21"/>
    <w:rsid w:val="005C156C"/>
    <w:rsid w:val="005C19B6"/>
    <w:rsid w:val="005C1EC7"/>
    <w:rsid w:val="005D0782"/>
    <w:rsid w:val="005D2E29"/>
    <w:rsid w:val="005E6145"/>
    <w:rsid w:val="005F3DD6"/>
    <w:rsid w:val="005F47E6"/>
    <w:rsid w:val="005F794B"/>
    <w:rsid w:val="0060201C"/>
    <w:rsid w:val="0060486C"/>
    <w:rsid w:val="0060499C"/>
    <w:rsid w:val="00615524"/>
    <w:rsid w:val="00632587"/>
    <w:rsid w:val="00635EE5"/>
    <w:rsid w:val="00643F75"/>
    <w:rsid w:val="00645489"/>
    <w:rsid w:val="00645EAD"/>
    <w:rsid w:val="0064669A"/>
    <w:rsid w:val="00664137"/>
    <w:rsid w:val="0067443D"/>
    <w:rsid w:val="006857E8"/>
    <w:rsid w:val="00685CF6"/>
    <w:rsid w:val="006C2A23"/>
    <w:rsid w:val="006C3BD2"/>
    <w:rsid w:val="006D05FE"/>
    <w:rsid w:val="006D36BC"/>
    <w:rsid w:val="006D5823"/>
    <w:rsid w:val="006D756E"/>
    <w:rsid w:val="006E56EE"/>
    <w:rsid w:val="006F326A"/>
    <w:rsid w:val="006F4D80"/>
    <w:rsid w:val="006F6743"/>
    <w:rsid w:val="00701ECA"/>
    <w:rsid w:val="007032A9"/>
    <w:rsid w:val="0071073C"/>
    <w:rsid w:val="007207FF"/>
    <w:rsid w:val="00720962"/>
    <w:rsid w:val="0072245D"/>
    <w:rsid w:val="00730EF4"/>
    <w:rsid w:val="00737595"/>
    <w:rsid w:val="00747AEC"/>
    <w:rsid w:val="00753FF2"/>
    <w:rsid w:val="00764865"/>
    <w:rsid w:val="0076682B"/>
    <w:rsid w:val="00767CFB"/>
    <w:rsid w:val="007753D7"/>
    <w:rsid w:val="00780FF4"/>
    <w:rsid w:val="00782154"/>
    <w:rsid w:val="00783891"/>
    <w:rsid w:val="00787247"/>
    <w:rsid w:val="00793340"/>
    <w:rsid w:val="007B182A"/>
    <w:rsid w:val="007B4CFC"/>
    <w:rsid w:val="007B5A6A"/>
    <w:rsid w:val="007C13A4"/>
    <w:rsid w:val="007C1C37"/>
    <w:rsid w:val="007D04BC"/>
    <w:rsid w:val="007E0EE7"/>
    <w:rsid w:val="007E10E7"/>
    <w:rsid w:val="008012C6"/>
    <w:rsid w:val="00801C7A"/>
    <w:rsid w:val="008067D0"/>
    <w:rsid w:val="00810737"/>
    <w:rsid w:val="00811C48"/>
    <w:rsid w:val="00822E1D"/>
    <w:rsid w:val="008327A4"/>
    <w:rsid w:val="0083459F"/>
    <w:rsid w:val="0083780E"/>
    <w:rsid w:val="00851B81"/>
    <w:rsid w:val="00857FF5"/>
    <w:rsid w:val="00861FCD"/>
    <w:rsid w:val="00867067"/>
    <w:rsid w:val="008674E6"/>
    <w:rsid w:val="00871FBC"/>
    <w:rsid w:val="00876001"/>
    <w:rsid w:val="00876A58"/>
    <w:rsid w:val="0087749B"/>
    <w:rsid w:val="00882617"/>
    <w:rsid w:val="00882DE5"/>
    <w:rsid w:val="00890B74"/>
    <w:rsid w:val="00893265"/>
    <w:rsid w:val="008939EF"/>
    <w:rsid w:val="00894072"/>
    <w:rsid w:val="00895B8D"/>
    <w:rsid w:val="008A09E0"/>
    <w:rsid w:val="008B212E"/>
    <w:rsid w:val="008B541C"/>
    <w:rsid w:val="008B7541"/>
    <w:rsid w:val="008C1A4A"/>
    <w:rsid w:val="008C4E4F"/>
    <w:rsid w:val="008C694A"/>
    <w:rsid w:val="008D1046"/>
    <w:rsid w:val="008D1B94"/>
    <w:rsid w:val="008D411F"/>
    <w:rsid w:val="009010C1"/>
    <w:rsid w:val="00903150"/>
    <w:rsid w:val="0090372F"/>
    <w:rsid w:val="0090563A"/>
    <w:rsid w:val="00911CA8"/>
    <w:rsid w:val="009134E7"/>
    <w:rsid w:val="009161BA"/>
    <w:rsid w:val="00932B6E"/>
    <w:rsid w:val="00932EDC"/>
    <w:rsid w:val="0093677F"/>
    <w:rsid w:val="00937B93"/>
    <w:rsid w:val="00944448"/>
    <w:rsid w:val="00944ADA"/>
    <w:rsid w:val="009568C5"/>
    <w:rsid w:val="00961A2D"/>
    <w:rsid w:val="00971D8C"/>
    <w:rsid w:val="0097243E"/>
    <w:rsid w:val="00973849"/>
    <w:rsid w:val="00974CF9"/>
    <w:rsid w:val="009832E4"/>
    <w:rsid w:val="00987374"/>
    <w:rsid w:val="0099120D"/>
    <w:rsid w:val="009A2464"/>
    <w:rsid w:val="009A3737"/>
    <w:rsid w:val="009A51E6"/>
    <w:rsid w:val="009B029A"/>
    <w:rsid w:val="009C0C51"/>
    <w:rsid w:val="009C7801"/>
    <w:rsid w:val="009D3BBB"/>
    <w:rsid w:val="009D4E46"/>
    <w:rsid w:val="009E29D9"/>
    <w:rsid w:val="009E6CEF"/>
    <w:rsid w:val="009F1B71"/>
    <w:rsid w:val="009F32F9"/>
    <w:rsid w:val="00A0081D"/>
    <w:rsid w:val="00A03356"/>
    <w:rsid w:val="00A0396C"/>
    <w:rsid w:val="00A10F32"/>
    <w:rsid w:val="00A1473C"/>
    <w:rsid w:val="00A24090"/>
    <w:rsid w:val="00A32343"/>
    <w:rsid w:val="00A35B39"/>
    <w:rsid w:val="00A36569"/>
    <w:rsid w:val="00A46082"/>
    <w:rsid w:val="00A50AF3"/>
    <w:rsid w:val="00A51D5D"/>
    <w:rsid w:val="00A5215E"/>
    <w:rsid w:val="00A52AB7"/>
    <w:rsid w:val="00A53D38"/>
    <w:rsid w:val="00A5448C"/>
    <w:rsid w:val="00A55222"/>
    <w:rsid w:val="00A552D5"/>
    <w:rsid w:val="00A85B32"/>
    <w:rsid w:val="00A933D3"/>
    <w:rsid w:val="00AA1407"/>
    <w:rsid w:val="00AB0A4D"/>
    <w:rsid w:val="00AB0E0A"/>
    <w:rsid w:val="00AB1B70"/>
    <w:rsid w:val="00AB2DFA"/>
    <w:rsid w:val="00AB42BB"/>
    <w:rsid w:val="00AB57E7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09D6"/>
    <w:rsid w:val="00B04C4C"/>
    <w:rsid w:val="00B17AD5"/>
    <w:rsid w:val="00B212C7"/>
    <w:rsid w:val="00B22880"/>
    <w:rsid w:val="00B25A20"/>
    <w:rsid w:val="00B36F02"/>
    <w:rsid w:val="00B440FB"/>
    <w:rsid w:val="00B4674F"/>
    <w:rsid w:val="00B517FB"/>
    <w:rsid w:val="00B60848"/>
    <w:rsid w:val="00B62A26"/>
    <w:rsid w:val="00B65388"/>
    <w:rsid w:val="00B67595"/>
    <w:rsid w:val="00B7140C"/>
    <w:rsid w:val="00B81979"/>
    <w:rsid w:val="00B86FC3"/>
    <w:rsid w:val="00B948DA"/>
    <w:rsid w:val="00B9609E"/>
    <w:rsid w:val="00BB6535"/>
    <w:rsid w:val="00BC6DE8"/>
    <w:rsid w:val="00BD198C"/>
    <w:rsid w:val="00BE0705"/>
    <w:rsid w:val="00BF1FAF"/>
    <w:rsid w:val="00BF2997"/>
    <w:rsid w:val="00BF7C45"/>
    <w:rsid w:val="00C174E2"/>
    <w:rsid w:val="00C2180D"/>
    <w:rsid w:val="00C25E68"/>
    <w:rsid w:val="00C25F66"/>
    <w:rsid w:val="00C3705B"/>
    <w:rsid w:val="00C375B5"/>
    <w:rsid w:val="00C44051"/>
    <w:rsid w:val="00C525FC"/>
    <w:rsid w:val="00C55859"/>
    <w:rsid w:val="00C56C03"/>
    <w:rsid w:val="00C57A8A"/>
    <w:rsid w:val="00C57FE8"/>
    <w:rsid w:val="00C6549A"/>
    <w:rsid w:val="00C8483C"/>
    <w:rsid w:val="00C915BF"/>
    <w:rsid w:val="00C927D3"/>
    <w:rsid w:val="00C94119"/>
    <w:rsid w:val="00CA00B8"/>
    <w:rsid w:val="00CB3B33"/>
    <w:rsid w:val="00CB65DD"/>
    <w:rsid w:val="00CB736B"/>
    <w:rsid w:val="00CC7B05"/>
    <w:rsid w:val="00CD64BC"/>
    <w:rsid w:val="00CF11B0"/>
    <w:rsid w:val="00D02B77"/>
    <w:rsid w:val="00D218BA"/>
    <w:rsid w:val="00D22C95"/>
    <w:rsid w:val="00D26D38"/>
    <w:rsid w:val="00D30822"/>
    <w:rsid w:val="00D31571"/>
    <w:rsid w:val="00D36184"/>
    <w:rsid w:val="00D3685C"/>
    <w:rsid w:val="00D37E0D"/>
    <w:rsid w:val="00D43B23"/>
    <w:rsid w:val="00D47C75"/>
    <w:rsid w:val="00D60A6D"/>
    <w:rsid w:val="00D67009"/>
    <w:rsid w:val="00D67DFC"/>
    <w:rsid w:val="00D95848"/>
    <w:rsid w:val="00DA4A85"/>
    <w:rsid w:val="00DB0A75"/>
    <w:rsid w:val="00DB0D0B"/>
    <w:rsid w:val="00DC062A"/>
    <w:rsid w:val="00DC4B9D"/>
    <w:rsid w:val="00DC700A"/>
    <w:rsid w:val="00DE2FA6"/>
    <w:rsid w:val="00DE56E6"/>
    <w:rsid w:val="00DF2179"/>
    <w:rsid w:val="00DF224B"/>
    <w:rsid w:val="00DF50DE"/>
    <w:rsid w:val="00DF7CD7"/>
    <w:rsid w:val="00E00F53"/>
    <w:rsid w:val="00E0375C"/>
    <w:rsid w:val="00E03DA9"/>
    <w:rsid w:val="00E047D9"/>
    <w:rsid w:val="00E059CD"/>
    <w:rsid w:val="00E14C50"/>
    <w:rsid w:val="00E335DA"/>
    <w:rsid w:val="00E3427A"/>
    <w:rsid w:val="00E36B77"/>
    <w:rsid w:val="00E36EA8"/>
    <w:rsid w:val="00E502A7"/>
    <w:rsid w:val="00E54D8D"/>
    <w:rsid w:val="00E642BF"/>
    <w:rsid w:val="00E660C4"/>
    <w:rsid w:val="00E83F0C"/>
    <w:rsid w:val="00E92104"/>
    <w:rsid w:val="00E94325"/>
    <w:rsid w:val="00EB5190"/>
    <w:rsid w:val="00EC3554"/>
    <w:rsid w:val="00ED179D"/>
    <w:rsid w:val="00ED2EA8"/>
    <w:rsid w:val="00ED39A5"/>
    <w:rsid w:val="00ED5890"/>
    <w:rsid w:val="00EF17AC"/>
    <w:rsid w:val="00F060E1"/>
    <w:rsid w:val="00F07496"/>
    <w:rsid w:val="00F16195"/>
    <w:rsid w:val="00F22A92"/>
    <w:rsid w:val="00F2595B"/>
    <w:rsid w:val="00F36E33"/>
    <w:rsid w:val="00F41319"/>
    <w:rsid w:val="00F53807"/>
    <w:rsid w:val="00F62113"/>
    <w:rsid w:val="00F712CE"/>
    <w:rsid w:val="00F77081"/>
    <w:rsid w:val="00F80742"/>
    <w:rsid w:val="00F955DA"/>
    <w:rsid w:val="00F96312"/>
    <w:rsid w:val="00FA41A2"/>
    <w:rsid w:val="00FA5FD0"/>
    <w:rsid w:val="00FA6AD3"/>
    <w:rsid w:val="00FC245F"/>
    <w:rsid w:val="00FD3ABE"/>
    <w:rsid w:val="00FD5C3F"/>
    <w:rsid w:val="00FD71C1"/>
    <w:rsid w:val="00FE0636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39D05"/>
  <w15:docId w15:val="{D1C8AE0A-88BA-4F6A-B6E9-4B389895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265"/>
    <w:pPr>
      <w:ind w:left="720"/>
      <w:contextualSpacing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265"/>
    <w:rPr>
      <w:rFonts w:ascii="Courier New" w:eastAsia="Times New Roman" w:hAnsi="Courier New" w:cs="Courier New"/>
      <w:sz w:val="20"/>
      <w:szCs w:val="20"/>
      <w:lang w:eastAsia="zh-CN"/>
    </w:rPr>
  </w:style>
  <w:style w:type="table" w:styleId="TableProfessional">
    <w:name w:val="Table Professional"/>
    <w:basedOn w:val="TableNormal"/>
    <w:uiPriority w:val="99"/>
    <w:rsid w:val="00F96312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89F6-97F2-4ACC-B43C-C085C66E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698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Fathya Putri Yasmina</cp:lastModifiedBy>
  <cp:revision>233</cp:revision>
  <dcterms:created xsi:type="dcterms:W3CDTF">2017-06-21T03:38:00Z</dcterms:created>
  <dcterms:modified xsi:type="dcterms:W3CDTF">2023-10-08T17:30:00Z</dcterms:modified>
</cp:coreProperties>
</file>